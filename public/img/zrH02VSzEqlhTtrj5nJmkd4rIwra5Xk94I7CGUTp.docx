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E997187" w14:textId="77777777" w:rsidTr="00615C14">
        <w:trPr>
          <w:trHeight w:val="2925"/>
        </w:trPr>
        <w:tc>
          <w:tcPr>
            <w:tcW w:w="3600" w:type="dxa"/>
            <w:vAlign w:val="bottom"/>
          </w:tcPr>
          <w:p w14:paraId="22CEDE07" w14:textId="7777777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752888B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F11839D" w14:textId="3A711C88" w:rsidR="001B2ABD" w:rsidRPr="00615C14" w:rsidRDefault="000F67C2" w:rsidP="001B2ABD">
            <w:pPr>
              <w:pStyle w:val="Title"/>
              <w:rPr>
                <w:sz w:val="48"/>
                <w:szCs w:val="28"/>
              </w:rPr>
            </w:pPr>
            <w:r w:rsidRPr="00615C14">
              <w:rPr>
                <w:sz w:val="48"/>
                <w:szCs w:val="28"/>
              </w:rPr>
              <w:t>abd el rahman el saeed sultan</w:t>
            </w:r>
          </w:p>
          <w:p w14:paraId="0D6D4D7E" w14:textId="4E8CBA04" w:rsidR="00266D4F" w:rsidRDefault="00266D4F" w:rsidP="00266D4F"/>
          <w:p w14:paraId="35428303" w14:textId="77777777" w:rsidR="00266D4F" w:rsidRDefault="00266D4F" w:rsidP="00266D4F"/>
          <w:p w14:paraId="53A8D252" w14:textId="77777777" w:rsidR="00266D4F" w:rsidRPr="00266D4F" w:rsidRDefault="00266D4F" w:rsidP="00266D4F"/>
        </w:tc>
      </w:tr>
      <w:tr w:rsidR="001B2ABD" w14:paraId="503B743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E96C54E10D84EC0B7A190B9D23EED5E"/>
              </w:placeholder>
              <w:temporary/>
              <w:showingPlcHdr/>
              <w15:appearance w15:val="hidden"/>
            </w:sdtPr>
            <w:sdtEndPr/>
            <w:sdtContent>
              <w:p w14:paraId="2FA50470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8A7FF99" w14:textId="0AA5899E" w:rsidR="00266D4F" w:rsidRDefault="00615C14" w:rsidP="00266D4F">
            <w:r>
              <w:t>Computer science</w:t>
            </w:r>
            <w:r w:rsidR="00266D4F" w:rsidRPr="00266D4F">
              <w:t xml:space="preserve"> fresh graduate with good academic standing</w:t>
            </w:r>
            <w:r w:rsidR="00266D4F">
              <w:t xml:space="preserve">, </w:t>
            </w:r>
            <w:r w:rsidR="00266D4F" w:rsidRPr="00266D4F">
              <w:t>I am a self-motivated person who is willing to go above and beyond on any project and to learn valuable skills on my own time</w:t>
            </w:r>
          </w:p>
          <w:p w14:paraId="1005724B" w14:textId="77777777" w:rsidR="00036450" w:rsidRDefault="00036450" w:rsidP="00036450"/>
          <w:sdt>
            <w:sdtPr>
              <w:id w:val="-1954003311"/>
              <w:placeholder>
                <w:docPart w:val="8C0AABAA8FE8490097076797A2807C11"/>
              </w:placeholder>
              <w:temporary/>
              <w:showingPlcHdr/>
              <w15:appearance w15:val="hidden"/>
            </w:sdtPr>
            <w:sdtEndPr/>
            <w:sdtContent>
              <w:p w14:paraId="3BFE555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5CC4420A4C8E4DF48E8B7FFA02B5BF6C"/>
              </w:placeholder>
              <w:temporary/>
              <w:showingPlcHdr/>
              <w15:appearance w15:val="hidden"/>
            </w:sdtPr>
            <w:sdtEndPr/>
            <w:sdtContent>
              <w:p w14:paraId="271C463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E09FA9D" w14:textId="0533A828" w:rsidR="004D3011" w:rsidRDefault="00615C14" w:rsidP="004D3011">
            <w:r w:rsidRPr="00615C14">
              <w:t>0102</w:t>
            </w:r>
            <w:r>
              <w:t xml:space="preserve"> </w:t>
            </w:r>
            <w:r w:rsidRPr="00615C14">
              <w:t>115</w:t>
            </w:r>
            <w:r>
              <w:t xml:space="preserve"> </w:t>
            </w:r>
            <w:r w:rsidRPr="00615C14">
              <w:t>9335</w:t>
            </w:r>
          </w:p>
          <w:p w14:paraId="29C6B5AA" w14:textId="77777777" w:rsidR="00615C14" w:rsidRDefault="00615C14" w:rsidP="004D3011"/>
          <w:sdt>
            <w:sdtPr>
              <w:id w:val="-240260293"/>
              <w:placeholder>
                <w:docPart w:val="37605B1DDD1C4CDD8D4099F8C952A0E6"/>
              </w:placeholder>
              <w:temporary/>
              <w:showingPlcHdr/>
              <w15:appearance w15:val="hidden"/>
            </w:sdtPr>
            <w:sdtEndPr/>
            <w:sdtContent>
              <w:p w14:paraId="1FE03C2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9C56D0A" w14:textId="66F83676" w:rsidR="00615C14" w:rsidRPr="00615C14" w:rsidRDefault="00615C14" w:rsidP="00615C14">
            <w:hyperlink r:id="rId10" w:history="1">
              <w:r w:rsidRPr="00615C14">
                <w:t>a</w:t>
              </w:r>
              <w:r w:rsidRPr="00615C14">
                <w:t>bdelrahmansultan219@gmail.com</w:t>
              </w:r>
            </w:hyperlink>
          </w:p>
          <w:p w14:paraId="2519A17D" w14:textId="4CDDF323" w:rsidR="004D3011" w:rsidRDefault="00266D4F" w:rsidP="000F3136">
            <w:pPr>
              <w:pStyle w:val="Heading3"/>
            </w:pPr>
            <w:r>
              <w:t>rsolan skills</w:t>
            </w:r>
          </w:p>
          <w:p w14:paraId="63550F8D" w14:textId="77777777" w:rsidR="004D3011" w:rsidRDefault="004D3011" w:rsidP="004D3011"/>
          <w:p w14:paraId="51427794" w14:textId="77777777" w:rsidR="000F3136" w:rsidRDefault="00266D4F" w:rsidP="000F3136">
            <w:pPr>
              <w:pStyle w:val="ListParagraph"/>
              <w:numPr>
                <w:ilvl w:val="0"/>
                <w:numId w:val="1"/>
              </w:numPr>
            </w:pPr>
            <w:r w:rsidRPr="00266D4F">
              <w:t>Adapt to any difficult situation</w:t>
            </w:r>
          </w:p>
          <w:p w14:paraId="7DF23D0E" w14:textId="77777777" w:rsidR="000F3136" w:rsidRPr="000F3136" w:rsidRDefault="000F3136" w:rsidP="000F3136">
            <w:pPr>
              <w:pStyle w:val="ListParagraph"/>
              <w:rPr>
                <w:sz w:val="16"/>
                <w:szCs w:val="20"/>
              </w:rPr>
            </w:pPr>
          </w:p>
          <w:p w14:paraId="511D4F8D" w14:textId="77777777" w:rsidR="000F3136" w:rsidRDefault="00266D4F" w:rsidP="000F3136">
            <w:pPr>
              <w:pStyle w:val="ListParagraph"/>
              <w:numPr>
                <w:ilvl w:val="0"/>
                <w:numId w:val="1"/>
              </w:numPr>
            </w:pPr>
            <w:r w:rsidRPr="00266D4F">
              <w:t>Ability to deal with the team</w:t>
            </w:r>
            <w:r w:rsidR="000F3136">
              <w:t xml:space="preserve"> </w:t>
            </w:r>
            <w:r w:rsidRPr="00266D4F">
              <w:t>working</w:t>
            </w:r>
          </w:p>
          <w:p w14:paraId="6C81ABA9" w14:textId="77777777" w:rsidR="000F3136" w:rsidRDefault="000F3136" w:rsidP="000F3136">
            <w:pPr>
              <w:pStyle w:val="ListParagraph"/>
            </w:pPr>
          </w:p>
          <w:p w14:paraId="45A3719F" w14:textId="77777777" w:rsidR="000F3136" w:rsidRDefault="00266D4F" w:rsidP="000F3136">
            <w:pPr>
              <w:pStyle w:val="ListParagraph"/>
              <w:numPr>
                <w:ilvl w:val="0"/>
                <w:numId w:val="1"/>
              </w:numPr>
            </w:pPr>
            <w:r w:rsidRPr="00266D4F">
              <w:t xml:space="preserve">Effective communication skills </w:t>
            </w:r>
          </w:p>
          <w:p w14:paraId="2A4ACB16" w14:textId="77777777" w:rsidR="000F3136" w:rsidRDefault="000F3136" w:rsidP="000F3136">
            <w:pPr>
              <w:pStyle w:val="ListParagraph"/>
            </w:pPr>
          </w:p>
          <w:p w14:paraId="125DDB2B" w14:textId="77777777" w:rsidR="004D3011" w:rsidRDefault="00266D4F" w:rsidP="000F3136">
            <w:pPr>
              <w:pStyle w:val="ListParagraph"/>
              <w:numPr>
                <w:ilvl w:val="0"/>
                <w:numId w:val="1"/>
              </w:numPr>
            </w:pPr>
            <w:r w:rsidRPr="00266D4F">
              <w:t>Willing to learn new skills</w:t>
            </w:r>
          </w:p>
          <w:p w14:paraId="35ADC1BC" w14:textId="77777777" w:rsidR="004D3011" w:rsidRPr="004D3011" w:rsidRDefault="004D3011" w:rsidP="004D3011"/>
        </w:tc>
        <w:tc>
          <w:tcPr>
            <w:tcW w:w="720" w:type="dxa"/>
          </w:tcPr>
          <w:p w14:paraId="65EE1D3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33B4D1215F246DF9A90041A69450347"/>
              </w:placeholder>
              <w:temporary/>
              <w:showingPlcHdr/>
              <w15:appearance w15:val="hidden"/>
            </w:sdtPr>
            <w:sdtEndPr/>
            <w:sdtContent>
              <w:p w14:paraId="7AE3B19A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C214CFF" w14:textId="77777777" w:rsidR="000F3136" w:rsidRPr="000F3136" w:rsidRDefault="000F3136" w:rsidP="000F3136"/>
          <w:p w14:paraId="7493836A" w14:textId="46B78666" w:rsidR="00036450" w:rsidRPr="00036450" w:rsidRDefault="00DE6722" w:rsidP="00B359E4">
            <w:pPr>
              <w:pStyle w:val="Heading4"/>
            </w:pPr>
            <w:r>
              <w:t>FACULTY OF CO</w:t>
            </w:r>
            <w:r w:rsidR="00615C14">
              <w:t>MPUTERS AND INFORMATICS</w:t>
            </w:r>
            <w:r w:rsidR="00615C14">
              <w:br/>
              <w:t>BENHA</w:t>
            </w:r>
            <w:r>
              <w:t xml:space="preserve"> UNIVERSITY</w:t>
            </w:r>
          </w:p>
          <w:p w14:paraId="5A255CDD" w14:textId="77777777" w:rsidR="00036450" w:rsidRPr="00B359E4" w:rsidRDefault="00DE6722" w:rsidP="00B359E4">
            <w:pPr>
              <w:pStyle w:val="Date"/>
            </w:pPr>
            <w:r>
              <w:t>2014</w:t>
            </w:r>
            <w:r w:rsidR="00036450" w:rsidRPr="00B359E4">
              <w:t xml:space="preserve"> - </w:t>
            </w:r>
            <w:r>
              <w:t>2018</w:t>
            </w:r>
          </w:p>
          <w:p w14:paraId="66685EBA" w14:textId="77777777" w:rsidR="004D3011" w:rsidRDefault="00DE6722" w:rsidP="00036450">
            <w:proofErr w:type="spellStart"/>
            <w:r>
              <w:t>Bacalorios</w:t>
            </w:r>
            <w:proofErr w:type="spellEnd"/>
            <w:r>
              <w:t xml:space="preserve"> degree (Good) </w:t>
            </w:r>
          </w:p>
          <w:p w14:paraId="4D06FA9C" w14:textId="77777777" w:rsidR="00036450" w:rsidRDefault="00036450" w:rsidP="00DE6722">
            <w:pPr>
              <w:pStyle w:val="Heading4"/>
            </w:pPr>
          </w:p>
          <w:sdt>
            <w:sdtPr>
              <w:id w:val="1001553383"/>
              <w:placeholder>
                <w:docPart w:val="F8C470BE02C14CD4ADC6A380ABC42F61"/>
              </w:placeholder>
              <w:temporary/>
              <w:showingPlcHdr/>
              <w15:appearance w15:val="hidden"/>
            </w:sdtPr>
            <w:sdtEndPr/>
            <w:sdtContent>
              <w:p w14:paraId="1FC901E0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D59A19F" w14:textId="77777777" w:rsidR="000F3136" w:rsidRPr="000F3136" w:rsidRDefault="000F3136" w:rsidP="000F3136"/>
          <w:p w14:paraId="26855571" w14:textId="01A236A2" w:rsidR="00036450" w:rsidRPr="00036450" w:rsidRDefault="00615C14" w:rsidP="00B359E4">
            <w:pPr>
              <w:pStyle w:val="Date"/>
            </w:pPr>
            <w:r w:rsidRPr="00615C14">
              <w:rPr>
                <w:b/>
                <w:bCs/>
              </w:rPr>
              <w:t>JAVA DEVELOPER</w:t>
            </w:r>
            <w:r>
              <w:br/>
            </w:r>
            <w:r>
              <w:t xml:space="preserve">Built several Real-world application using Java SE on NetBeans ide, </w:t>
            </w:r>
            <w:proofErr w:type="gramStart"/>
            <w:r>
              <w:t>Used</w:t>
            </w:r>
            <w:proofErr w:type="gramEnd"/>
            <w:r>
              <w:t xml:space="preserve"> java as main interface language and connected it to MySQL DB for several applications. Gained experience working in a team of developers and analysts. Proficient in OOP Concepts</w:t>
            </w:r>
          </w:p>
          <w:p w14:paraId="642BA432" w14:textId="77777777" w:rsidR="00036450" w:rsidRDefault="00036450" w:rsidP="00036450">
            <w:r w:rsidRPr="00036450">
              <w:t xml:space="preserve"> </w:t>
            </w:r>
          </w:p>
          <w:p w14:paraId="7946EB53" w14:textId="77777777" w:rsidR="004D3011" w:rsidRDefault="004D3011" w:rsidP="00036450"/>
          <w:p w14:paraId="2405DDB8" w14:textId="1B5A3AEB" w:rsidR="004D3011" w:rsidRPr="004D3011" w:rsidRDefault="00615C14" w:rsidP="00266D4F">
            <w:pPr>
              <w:pStyle w:val="Date"/>
            </w:pPr>
            <w:r w:rsidRPr="00615C14">
              <w:rPr>
                <w:b/>
                <w:bCs/>
              </w:rPr>
              <w:t xml:space="preserve">FRONTEND WEB DEVELOPER </w:t>
            </w:r>
            <w:r w:rsidRPr="00615C14">
              <w:rPr>
                <w:b/>
                <w:bCs/>
              </w:rPr>
              <w:br/>
            </w:r>
            <w:r>
              <w:t>+ Designing websites using HTML 5, CSS3 and Bootstrap.</w:t>
            </w:r>
          </w:p>
          <w:p w14:paraId="1017ADAB" w14:textId="77777777" w:rsidR="00DE6722" w:rsidRDefault="00DE6722" w:rsidP="00DE6722">
            <w:pPr>
              <w:pStyle w:val="Heading2"/>
            </w:pPr>
            <w:r>
              <w:t>Certifications</w:t>
            </w:r>
          </w:p>
          <w:p w14:paraId="776E3A15" w14:textId="77777777" w:rsidR="000F3136" w:rsidRPr="000F3136" w:rsidRDefault="000F3136" w:rsidP="000F3136"/>
          <w:p w14:paraId="128B388D" w14:textId="02F17B15" w:rsidR="00615C14" w:rsidRPr="00615C14" w:rsidRDefault="00615C14" w:rsidP="004D3011">
            <w:pPr>
              <w:rPr>
                <w:b/>
                <w:bCs/>
              </w:rPr>
            </w:pPr>
            <w:r w:rsidRPr="00615C14">
              <w:rPr>
                <w:b/>
                <w:bCs/>
              </w:rPr>
              <w:t>JAVA STANDARD EDITION</w:t>
            </w:r>
            <w:r>
              <w:rPr>
                <w:b/>
                <w:bCs/>
              </w:rPr>
              <w:t xml:space="preserve"> at AMIT</w:t>
            </w:r>
          </w:p>
          <w:p w14:paraId="3EEBFA79" w14:textId="24C218E2" w:rsidR="00266D4F" w:rsidRPr="00266D4F" w:rsidRDefault="00266D4F" w:rsidP="004D3011">
            <w:r w:rsidRPr="00266D4F">
              <w:t>APRIL 201</w:t>
            </w:r>
            <w:r w:rsidR="00615C14">
              <w:t>6</w:t>
            </w:r>
          </w:p>
          <w:p w14:paraId="7DF4C6D3" w14:textId="77777777" w:rsidR="00266D4F" w:rsidRDefault="00266D4F" w:rsidP="004D3011">
            <w:pPr>
              <w:rPr>
                <w:b/>
                <w:bCs/>
              </w:rPr>
            </w:pPr>
          </w:p>
          <w:p w14:paraId="327C88CF" w14:textId="38F68F5A" w:rsidR="00266D4F" w:rsidRPr="00DE6722" w:rsidRDefault="00615C14" w:rsidP="004D3011">
            <w:pPr>
              <w:rPr>
                <w:b/>
                <w:bCs/>
              </w:rPr>
            </w:pPr>
            <w:r>
              <w:rPr>
                <w:b/>
                <w:bCs/>
              </w:rPr>
              <w:t>Android development at YAT</w:t>
            </w:r>
          </w:p>
          <w:p w14:paraId="6E994649" w14:textId="78B81A08" w:rsidR="004D3011" w:rsidRDefault="00266D4F" w:rsidP="00036450">
            <w:r w:rsidRPr="00266D4F">
              <w:t>JANUARY 201</w:t>
            </w:r>
            <w:r w:rsidR="00615C14">
              <w:t>7</w:t>
            </w:r>
          </w:p>
          <w:p w14:paraId="092A5D9A" w14:textId="77777777" w:rsidR="000F3136" w:rsidRPr="00266D4F" w:rsidRDefault="000F3136" w:rsidP="00036450"/>
          <w:sdt>
            <w:sdtPr>
              <w:id w:val="1669594239"/>
              <w:placeholder>
                <w:docPart w:val="F6BDF8DFE0454426A66B9EAD7898937F"/>
              </w:placeholder>
              <w:temporary/>
              <w:showingPlcHdr/>
              <w15:appearance w15:val="hidden"/>
            </w:sdtPr>
            <w:sdtEndPr/>
            <w:sdtContent>
              <w:p w14:paraId="395592D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22EE4CC5" w14:textId="77777777" w:rsidR="000F3136" w:rsidRPr="000F3136" w:rsidRDefault="000F3136" w:rsidP="000F3136"/>
          <w:p w14:paraId="2B03EA2C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bookmarkStart w:id="0" w:name="_GoBack"/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69D255FE" wp14:editId="44F53ABA">
                  <wp:extent cx="5061585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bookmarkEnd w:id="0"/>
          </w:p>
        </w:tc>
      </w:tr>
    </w:tbl>
    <w:p w14:paraId="13E596AE" w14:textId="77777777" w:rsidR="0043117B" w:rsidRDefault="004A1602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6BFD1" w14:textId="77777777" w:rsidR="004A1602" w:rsidRDefault="004A1602" w:rsidP="000C45FF">
      <w:r>
        <w:separator/>
      </w:r>
    </w:p>
  </w:endnote>
  <w:endnote w:type="continuationSeparator" w:id="0">
    <w:p w14:paraId="0DA49F73" w14:textId="77777777" w:rsidR="004A1602" w:rsidRDefault="004A160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F29DA" w14:textId="77777777" w:rsidR="004A1602" w:rsidRDefault="004A1602" w:rsidP="000C45FF">
      <w:r>
        <w:separator/>
      </w:r>
    </w:p>
  </w:footnote>
  <w:footnote w:type="continuationSeparator" w:id="0">
    <w:p w14:paraId="4E0A5B48" w14:textId="77777777" w:rsidR="004A1602" w:rsidRDefault="004A160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9D77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959BCC" wp14:editId="5186B27B">
          <wp:simplePos x="0" y="0"/>
          <wp:positionH relativeFrom="page">
            <wp:posOffset>257175</wp:posOffset>
          </wp:positionH>
          <wp:positionV relativeFrom="page">
            <wp:posOffset>-1057275</wp:posOffset>
          </wp:positionV>
          <wp:extent cx="7259955" cy="10904477"/>
          <wp:effectExtent l="0" t="0" r="0" b="0"/>
          <wp:wrapNone/>
          <wp:docPr id="9" name="Graphic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3137" cy="1090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A3449"/>
    <w:multiLevelType w:val="hybridMultilevel"/>
    <w:tmpl w:val="011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22"/>
    <w:rsid w:val="00036450"/>
    <w:rsid w:val="00094499"/>
    <w:rsid w:val="000C45FF"/>
    <w:rsid w:val="000E3FD1"/>
    <w:rsid w:val="000F3136"/>
    <w:rsid w:val="000F67C2"/>
    <w:rsid w:val="00112054"/>
    <w:rsid w:val="001525E1"/>
    <w:rsid w:val="00180329"/>
    <w:rsid w:val="0019001F"/>
    <w:rsid w:val="001A74A5"/>
    <w:rsid w:val="001B2ABD"/>
    <w:rsid w:val="001D56D6"/>
    <w:rsid w:val="001E0391"/>
    <w:rsid w:val="001E1759"/>
    <w:rsid w:val="001F1ECC"/>
    <w:rsid w:val="002400EB"/>
    <w:rsid w:val="00256CF7"/>
    <w:rsid w:val="00266D4F"/>
    <w:rsid w:val="00281FD5"/>
    <w:rsid w:val="0030481B"/>
    <w:rsid w:val="003156FC"/>
    <w:rsid w:val="003254B5"/>
    <w:rsid w:val="0033755F"/>
    <w:rsid w:val="0037121F"/>
    <w:rsid w:val="003A6B7D"/>
    <w:rsid w:val="003B06CA"/>
    <w:rsid w:val="004071FC"/>
    <w:rsid w:val="00445947"/>
    <w:rsid w:val="004813B3"/>
    <w:rsid w:val="00496591"/>
    <w:rsid w:val="004A1602"/>
    <w:rsid w:val="004C63E4"/>
    <w:rsid w:val="004D3011"/>
    <w:rsid w:val="005262AC"/>
    <w:rsid w:val="005E39D5"/>
    <w:rsid w:val="00600670"/>
    <w:rsid w:val="00615C14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E6722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AFF0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F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abdelrahmansultan219@gmail.comp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amint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93621859555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Java script</c:v>
                </c:pt>
                <c:pt idx="1">
                  <c:v>CSS</c:v>
                </c:pt>
                <c:pt idx="2">
                  <c:v>HTML</c:v>
                </c:pt>
                <c:pt idx="3">
                  <c:v>Oracle</c:v>
                </c:pt>
                <c:pt idx="4">
                  <c:v>Java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</c:v>
                </c:pt>
                <c:pt idx="1">
                  <c:v>0.9</c:v>
                </c:pt>
                <c:pt idx="2">
                  <c:v>0.9</c:v>
                </c:pt>
                <c:pt idx="3">
                  <c:v>0.75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96C54E10D84EC0B7A190B9D23EE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78DB9-0933-47F3-B50F-F472DC54E3DA}"/>
      </w:docPartPr>
      <w:docPartBody>
        <w:p w:rsidR="00F7419A" w:rsidRDefault="00122028">
          <w:pPr>
            <w:pStyle w:val="5E96C54E10D84EC0B7A190B9D23EED5E"/>
          </w:pPr>
          <w:r w:rsidRPr="00D5459D">
            <w:t>Profile</w:t>
          </w:r>
        </w:p>
      </w:docPartBody>
    </w:docPart>
    <w:docPart>
      <w:docPartPr>
        <w:name w:val="8C0AABAA8FE8490097076797A2807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7A275-B014-4251-BCB0-008811699D6E}"/>
      </w:docPartPr>
      <w:docPartBody>
        <w:p w:rsidR="00F7419A" w:rsidRDefault="00122028">
          <w:pPr>
            <w:pStyle w:val="8C0AABAA8FE8490097076797A2807C11"/>
          </w:pPr>
          <w:r w:rsidRPr="00CB0055">
            <w:t>Contact</w:t>
          </w:r>
        </w:p>
      </w:docPartBody>
    </w:docPart>
    <w:docPart>
      <w:docPartPr>
        <w:name w:val="5CC4420A4C8E4DF48E8B7FFA02B5B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BA23-CEBF-4429-80AE-6E9A207CE5F8}"/>
      </w:docPartPr>
      <w:docPartBody>
        <w:p w:rsidR="00F7419A" w:rsidRDefault="00122028">
          <w:pPr>
            <w:pStyle w:val="5CC4420A4C8E4DF48E8B7FFA02B5BF6C"/>
          </w:pPr>
          <w:r w:rsidRPr="004D3011">
            <w:t>PHONE:</w:t>
          </w:r>
        </w:p>
      </w:docPartBody>
    </w:docPart>
    <w:docPart>
      <w:docPartPr>
        <w:name w:val="37605B1DDD1C4CDD8D4099F8C952A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B4A2E-5D45-4E0C-9CC4-151B887C75A0}"/>
      </w:docPartPr>
      <w:docPartBody>
        <w:p w:rsidR="00F7419A" w:rsidRDefault="00122028">
          <w:pPr>
            <w:pStyle w:val="37605B1DDD1C4CDD8D4099F8C952A0E6"/>
          </w:pPr>
          <w:r w:rsidRPr="004D3011">
            <w:t>EMAIL:</w:t>
          </w:r>
        </w:p>
      </w:docPartBody>
    </w:docPart>
    <w:docPart>
      <w:docPartPr>
        <w:name w:val="733B4D1215F246DF9A90041A69450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41AF3-2CBD-4D66-8B39-85EA17243844}"/>
      </w:docPartPr>
      <w:docPartBody>
        <w:p w:rsidR="00F7419A" w:rsidRDefault="00122028">
          <w:pPr>
            <w:pStyle w:val="733B4D1215F246DF9A90041A69450347"/>
          </w:pPr>
          <w:r w:rsidRPr="00036450">
            <w:t>EDUCATION</w:t>
          </w:r>
        </w:p>
      </w:docPartBody>
    </w:docPart>
    <w:docPart>
      <w:docPartPr>
        <w:name w:val="F8C470BE02C14CD4ADC6A380ABC42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828C1-4558-4146-8AA7-EA07DE85FFF3}"/>
      </w:docPartPr>
      <w:docPartBody>
        <w:p w:rsidR="00F7419A" w:rsidRDefault="00122028">
          <w:pPr>
            <w:pStyle w:val="F8C470BE02C14CD4ADC6A380ABC42F61"/>
          </w:pPr>
          <w:r w:rsidRPr="00036450">
            <w:t>WORK EXPERIENCE</w:t>
          </w:r>
        </w:p>
      </w:docPartBody>
    </w:docPart>
    <w:docPart>
      <w:docPartPr>
        <w:name w:val="F6BDF8DFE0454426A66B9EAD78989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0BAC3-BA96-4486-A662-43E2EF8A9F41}"/>
      </w:docPartPr>
      <w:docPartBody>
        <w:p w:rsidR="00F7419A" w:rsidRDefault="00122028">
          <w:pPr>
            <w:pStyle w:val="F6BDF8DFE0454426A66B9EAD7898937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C4"/>
    <w:rsid w:val="00122028"/>
    <w:rsid w:val="002379C4"/>
    <w:rsid w:val="0084495E"/>
    <w:rsid w:val="00F7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6C1C1BFA194A2FB517D7503A504470">
    <w:name w:val="606C1C1BFA194A2FB517D7503A504470"/>
  </w:style>
  <w:style w:type="paragraph" w:customStyle="1" w:styleId="8E2E79C7A1884B22BF02349D3C61A6C9">
    <w:name w:val="8E2E79C7A1884B22BF02349D3C61A6C9"/>
  </w:style>
  <w:style w:type="paragraph" w:customStyle="1" w:styleId="5E96C54E10D84EC0B7A190B9D23EED5E">
    <w:name w:val="5E96C54E10D84EC0B7A190B9D23EED5E"/>
  </w:style>
  <w:style w:type="paragraph" w:customStyle="1" w:styleId="36F11B9FF09F4CBE99C4AFE8F8BFAC56">
    <w:name w:val="36F11B9FF09F4CBE99C4AFE8F8BFAC56"/>
  </w:style>
  <w:style w:type="paragraph" w:customStyle="1" w:styleId="8C0AABAA8FE8490097076797A2807C11">
    <w:name w:val="8C0AABAA8FE8490097076797A2807C11"/>
  </w:style>
  <w:style w:type="paragraph" w:customStyle="1" w:styleId="5CC4420A4C8E4DF48E8B7FFA02B5BF6C">
    <w:name w:val="5CC4420A4C8E4DF48E8B7FFA02B5BF6C"/>
  </w:style>
  <w:style w:type="paragraph" w:customStyle="1" w:styleId="A48CE96B5D254CDB9B076CA0152E8811">
    <w:name w:val="A48CE96B5D254CDB9B076CA0152E8811"/>
  </w:style>
  <w:style w:type="paragraph" w:customStyle="1" w:styleId="FEFECF15CF804672AB1812C44E7FE350">
    <w:name w:val="FEFECF15CF804672AB1812C44E7FE350"/>
  </w:style>
  <w:style w:type="paragraph" w:customStyle="1" w:styleId="E1362F5E7F4446C496976E2F3CAC2C24">
    <w:name w:val="E1362F5E7F4446C496976E2F3CAC2C24"/>
  </w:style>
  <w:style w:type="paragraph" w:customStyle="1" w:styleId="37605B1DDD1C4CDD8D4099F8C952A0E6">
    <w:name w:val="37605B1DDD1C4CDD8D4099F8C952A0E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B6F7EB38CFF45A0A713FE4551772565">
    <w:name w:val="DB6F7EB38CFF45A0A713FE4551772565"/>
  </w:style>
  <w:style w:type="paragraph" w:customStyle="1" w:styleId="41E93ECBD7A74E9FAF6CA6D6B2136E20">
    <w:name w:val="41E93ECBD7A74E9FAF6CA6D6B2136E20"/>
  </w:style>
  <w:style w:type="paragraph" w:customStyle="1" w:styleId="C395AD099DFA41CD97CF36D59866A9EF">
    <w:name w:val="C395AD099DFA41CD97CF36D59866A9EF"/>
  </w:style>
  <w:style w:type="paragraph" w:customStyle="1" w:styleId="3CD917D9842F4091B9369746B2B07B40">
    <w:name w:val="3CD917D9842F4091B9369746B2B07B40"/>
  </w:style>
  <w:style w:type="paragraph" w:customStyle="1" w:styleId="476878433A0148B283700FD66FC00186">
    <w:name w:val="476878433A0148B283700FD66FC00186"/>
  </w:style>
  <w:style w:type="paragraph" w:customStyle="1" w:styleId="F3D2CB1FE9454708BFAD7DF5C549FF3F">
    <w:name w:val="F3D2CB1FE9454708BFAD7DF5C549FF3F"/>
  </w:style>
  <w:style w:type="paragraph" w:customStyle="1" w:styleId="733B4D1215F246DF9A90041A69450347">
    <w:name w:val="733B4D1215F246DF9A90041A69450347"/>
  </w:style>
  <w:style w:type="paragraph" w:customStyle="1" w:styleId="B77819DD2B7649A4BF1FCAEE2A6B7B36">
    <w:name w:val="B77819DD2B7649A4BF1FCAEE2A6B7B36"/>
  </w:style>
  <w:style w:type="paragraph" w:customStyle="1" w:styleId="BCCC92553F67473990A7B5F9153CA8E1">
    <w:name w:val="BCCC92553F67473990A7B5F9153CA8E1"/>
  </w:style>
  <w:style w:type="paragraph" w:customStyle="1" w:styleId="95DEE03406264E619A88D571C03E9ECA">
    <w:name w:val="95DEE03406264E619A88D571C03E9ECA"/>
  </w:style>
  <w:style w:type="paragraph" w:customStyle="1" w:styleId="48118583CAA24BB585F7650A9B1AA6D2">
    <w:name w:val="48118583CAA24BB585F7650A9B1AA6D2"/>
  </w:style>
  <w:style w:type="paragraph" w:customStyle="1" w:styleId="BCF9B3433E9D4FFBADA9F51A3D4630A3">
    <w:name w:val="BCF9B3433E9D4FFBADA9F51A3D4630A3"/>
  </w:style>
  <w:style w:type="paragraph" w:customStyle="1" w:styleId="7410A51481014B46ADA268A1CF73009A">
    <w:name w:val="7410A51481014B46ADA268A1CF73009A"/>
  </w:style>
  <w:style w:type="paragraph" w:customStyle="1" w:styleId="80A5A263E8E641DC86D14CEE199450C2">
    <w:name w:val="80A5A263E8E641DC86D14CEE199450C2"/>
  </w:style>
  <w:style w:type="paragraph" w:customStyle="1" w:styleId="F8C470BE02C14CD4ADC6A380ABC42F61">
    <w:name w:val="F8C470BE02C14CD4ADC6A380ABC42F61"/>
  </w:style>
  <w:style w:type="paragraph" w:customStyle="1" w:styleId="23BBC8B88D984C5A9871020AC11CA591">
    <w:name w:val="23BBC8B88D984C5A9871020AC11CA591"/>
  </w:style>
  <w:style w:type="paragraph" w:customStyle="1" w:styleId="40E137362329418AB2DC3CCA62EFE4F4">
    <w:name w:val="40E137362329418AB2DC3CCA62EFE4F4"/>
  </w:style>
  <w:style w:type="paragraph" w:customStyle="1" w:styleId="2FC117EA2C944D3BBEE8BA7D33B6F194">
    <w:name w:val="2FC117EA2C944D3BBEE8BA7D33B6F194"/>
  </w:style>
  <w:style w:type="paragraph" w:customStyle="1" w:styleId="D60831779A5043F4A62A7F006BAB1AA1">
    <w:name w:val="D60831779A5043F4A62A7F006BAB1AA1"/>
  </w:style>
  <w:style w:type="paragraph" w:customStyle="1" w:styleId="74335670484B4D56A61AE60BB024750A">
    <w:name w:val="74335670484B4D56A61AE60BB024750A"/>
  </w:style>
  <w:style w:type="paragraph" w:customStyle="1" w:styleId="8D4E1471F8694BA4A7DBBAFD5E6EB832">
    <w:name w:val="8D4E1471F8694BA4A7DBBAFD5E6EB832"/>
  </w:style>
  <w:style w:type="paragraph" w:customStyle="1" w:styleId="C9577BA434884A3189C7473E40CC7236">
    <w:name w:val="C9577BA434884A3189C7473E40CC7236"/>
  </w:style>
  <w:style w:type="paragraph" w:customStyle="1" w:styleId="A763444C5F364F29AFF5991DB78A4390">
    <w:name w:val="A763444C5F364F29AFF5991DB78A4390"/>
  </w:style>
  <w:style w:type="paragraph" w:customStyle="1" w:styleId="7E035AAF18E84ECA8BC7CF7EA9F2D443">
    <w:name w:val="7E035AAF18E84ECA8BC7CF7EA9F2D443"/>
  </w:style>
  <w:style w:type="paragraph" w:customStyle="1" w:styleId="748D52B0B4E74A9E8F1D78926F69941C">
    <w:name w:val="748D52B0B4E74A9E8F1D78926F69941C"/>
  </w:style>
  <w:style w:type="paragraph" w:customStyle="1" w:styleId="5D2DC20D65F24F96AB10D289577C5B03">
    <w:name w:val="5D2DC20D65F24F96AB10D289577C5B03"/>
  </w:style>
  <w:style w:type="paragraph" w:customStyle="1" w:styleId="1A1C3C2FAE49493CA0AC491C4A00E57D">
    <w:name w:val="1A1C3C2FAE49493CA0AC491C4A00E57D"/>
  </w:style>
  <w:style w:type="paragraph" w:customStyle="1" w:styleId="912D6430021840C1A7AE83F69F785903">
    <w:name w:val="912D6430021840C1A7AE83F69F785903"/>
  </w:style>
  <w:style w:type="paragraph" w:customStyle="1" w:styleId="1EDC6153AECA42EDB5B2911211A8BC26">
    <w:name w:val="1EDC6153AECA42EDB5B2911211A8BC26"/>
  </w:style>
  <w:style w:type="paragraph" w:customStyle="1" w:styleId="046AA70E29DF43C1ACEAC2102E42B03C">
    <w:name w:val="046AA70E29DF43C1ACEAC2102E42B03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6BDF8DFE0454426A66B9EAD7898937F">
    <w:name w:val="F6BDF8DFE0454426A66B9EAD7898937F"/>
  </w:style>
  <w:style w:type="paragraph" w:customStyle="1" w:styleId="19C7CBB1E20A4F1E99301E2C5F59393A">
    <w:name w:val="19C7CBB1E20A4F1E99301E2C5F59393A"/>
    <w:rsid w:val="002379C4"/>
  </w:style>
  <w:style w:type="paragraph" w:customStyle="1" w:styleId="5768002C5B24418095A50B5A89BF62AD">
    <w:name w:val="5768002C5B24418095A50B5A89BF62AD"/>
    <w:rsid w:val="002379C4"/>
  </w:style>
  <w:style w:type="paragraph" w:customStyle="1" w:styleId="5996C563CFCE46C1B6E3A41EC40CCBB0">
    <w:name w:val="5996C563CFCE46C1B6E3A41EC40CCBB0"/>
    <w:rsid w:val="00237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2019-12-14T21:04:00Z</dcterms:created>
  <dcterms:modified xsi:type="dcterms:W3CDTF">2019-12-14T21:04:00Z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